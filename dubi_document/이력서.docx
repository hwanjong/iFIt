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C01" w:rsidRPr="00F66995" w:rsidRDefault="006C26E6">
      <w:pPr>
        <w:pStyle w:val="af0"/>
        <w:rPr>
          <w:rFonts w:asciiTheme="majorEastAsia" w:eastAsiaTheme="majorEastAsia" w:hAnsiTheme="majorEastAsia"/>
          <w:sz w:val="14"/>
        </w:rPr>
      </w:pPr>
      <w:sdt>
        <w:sdtPr>
          <w:rPr>
            <w:rFonts w:asciiTheme="majorEastAsia" w:eastAsiaTheme="majorEastAsia" w:hAnsiTheme="majorEastAsia" w:hint="eastAsia"/>
            <w:sz w:val="14"/>
          </w:rPr>
          <w:alias w:val="주소"/>
          <w:tag w:val="주소"/>
          <w:id w:val="1415969137"/>
          <w:placeholder>
            <w:docPart w:val="12BEEF171F724092801D2C150C14DF6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>
            <w:rPr>
              <w:rFonts w:asciiTheme="majorEastAsia" w:eastAsiaTheme="majorEastAsia" w:hAnsiTheme="majorEastAsia" w:hint="eastAsia"/>
              <w:sz w:val="14"/>
            </w:rPr>
            <w:t>경기도 수원시팔달구 인계동 1125 6-8 삼성SW멤버십</w:t>
          </w:r>
        </w:sdtContent>
      </w:sdt>
    </w:p>
    <w:p w:rsidR="00511C01" w:rsidRPr="00F66995" w:rsidRDefault="00BC0F6C">
      <w:pPr>
        <w:pStyle w:val="af0"/>
        <w:rPr>
          <w:rFonts w:asciiTheme="majorEastAsia" w:eastAsiaTheme="majorEastAsia" w:hAnsiTheme="majorEastAsia"/>
          <w:sz w:val="14"/>
        </w:rPr>
      </w:pPr>
      <w:sdt>
        <w:sdtPr>
          <w:rPr>
            <w:rFonts w:asciiTheme="majorEastAsia" w:eastAsiaTheme="majorEastAsia" w:hAnsiTheme="majorEastAsia"/>
            <w:sz w:val="14"/>
          </w:rPr>
          <w:alias w:val="전화 번호"/>
          <w:tag w:val="전화 번호"/>
          <w:id w:val="599758962"/>
          <w:placeholder>
            <w:docPart w:val="F14871351A1543A78057E5A20C67198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6C26E6">
            <w:rPr>
              <w:rFonts w:asciiTheme="majorEastAsia" w:eastAsiaTheme="majorEastAsia" w:hAnsiTheme="majorEastAsia"/>
              <w:sz w:val="14"/>
            </w:rPr>
            <w:t>010-2625-3577</w:t>
          </w:r>
        </w:sdtContent>
      </w:sdt>
    </w:p>
    <w:sdt>
      <w:sdtPr>
        <w:rPr>
          <w:rFonts w:asciiTheme="majorEastAsia" w:eastAsiaTheme="majorEastAsia" w:hAnsiTheme="majorEastAsia" w:hint="eastAsia"/>
          <w:sz w:val="14"/>
        </w:rPr>
        <w:alias w:val="웹 사이트"/>
        <w:tag w:val="웹 사이트"/>
        <w:id w:val="48967594"/>
        <w:placeholder>
          <w:docPart w:val="82F6193574874A72B6A2B64BE25078D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511C01" w:rsidRPr="00F66995" w:rsidRDefault="00EF2FF8" w:rsidP="006C26E6">
          <w:pPr>
            <w:pStyle w:val="af0"/>
            <w:ind w:right="70"/>
            <w:rPr>
              <w:rFonts w:asciiTheme="majorEastAsia" w:eastAsiaTheme="majorEastAsia" w:hAnsiTheme="majorEastAsia"/>
              <w:sz w:val="14"/>
            </w:rPr>
          </w:pPr>
          <w:r>
            <w:rPr>
              <w:rFonts w:ascii="맑은 고딕" w:eastAsiaTheme="majorEastAsia" w:hAnsi="맑은 고딕" w:cs="맑은 고딕"/>
              <w:sz w:val="14"/>
            </w:rPr>
            <w:t>만</w:t>
          </w:r>
          <w:r>
            <w:rPr>
              <w:rFonts w:asciiTheme="majorEastAsia" w:eastAsiaTheme="majorEastAsia" w:hAnsiTheme="majorEastAsia" w:hint="eastAsia"/>
              <w:sz w:val="14"/>
            </w:rPr>
            <w:t xml:space="preserve"> 25세(1990년 08월 31일/남)</w:t>
          </w:r>
        </w:p>
      </w:sdtContent>
    </w:sdt>
    <w:sdt>
      <w:sdtPr>
        <w:rPr>
          <w:rStyle w:val="af"/>
          <w:rFonts w:asciiTheme="majorEastAsia" w:eastAsiaTheme="majorEastAsia" w:hAnsiTheme="majorEastAsia" w:hint="eastAsia"/>
          <w:sz w:val="14"/>
        </w:rPr>
        <w:alias w:val="전자 메일"/>
        <w:tag w:val=""/>
        <w:id w:val="1889536063"/>
        <w:placeholder>
          <w:docPart w:val="84E71FA04F5E478FB0F966E123ED729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511C01" w:rsidRPr="00F66995" w:rsidRDefault="006C26E6">
          <w:pPr>
            <w:pStyle w:val="af0"/>
            <w:rPr>
              <w:rStyle w:val="af"/>
              <w:rFonts w:asciiTheme="majorEastAsia" w:eastAsiaTheme="majorEastAsia" w:hAnsiTheme="majorEastAsia"/>
              <w:sz w:val="14"/>
            </w:rPr>
          </w:pPr>
          <w:r>
            <w:rPr>
              <w:rStyle w:val="af"/>
              <w:rFonts w:asciiTheme="majorEastAsia" w:eastAsiaTheme="majorEastAsia" w:hAnsiTheme="majorEastAsia"/>
              <w:sz w:val="14"/>
            </w:rPr>
            <w:t>H</w:t>
          </w:r>
          <w:r>
            <w:rPr>
              <w:rStyle w:val="af"/>
              <w:rFonts w:asciiTheme="majorEastAsia" w:eastAsiaTheme="majorEastAsia" w:hAnsiTheme="majorEastAsia" w:hint="eastAsia"/>
              <w:sz w:val="14"/>
            </w:rPr>
            <w:t>wan7</w:t>
          </w:r>
          <w:r>
            <w:rPr>
              <w:rStyle w:val="af"/>
              <w:rFonts w:asciiTheme="majorEastAsia" w:eastAsiaTheme="majorEastAsia" w:hAnsiTheme="majorEastAsia"/>
              <w:sz w:val="14"/>
            </w:rPr>
            <w:t>287@gmail.com</w:t>
          </w:r>
        </w:p>
      </w:sdtContent>
    </w:sdt>
    <w:p w:rsidR="00511C01" w:rsidRPr="00F66995" w:rsidRDefault="00BC0F6C">
      <w:pPr>
        <w:pStyle w:val="af1"/>
        <w:rPr>
          <w:rFonts w:asciiTheme="majorEastAsia" w:hAnsiTheme="majorEastAsia"/>
          <w:sz w:val="24"/>
        </w:rPr>
      </w:pPr>
      <w:sdt>
        <w:sdtPr>
          <w:rPr>
            <w:rFonts w:asciiTheme="majorEastAsia" w:hAnsiTheme="majorEastAsia"/>
            <w:sz w:val="24"/>
          </w:rPr>
          <w:alias w:val="이름"/>
          <w:tag w:val=""/>
          <w:id w:val="1197042864"/>
          <w:placeholder>
            <w:docPart w:val="E1EE7A3370A04766AB71A13CC80E49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C26E6">
            <w:rPr>
              <w:rFonts w:asciiTheme="majorEastAsia" w:hAnsiTheme="majorEastAsia" w:hint="eastAsia"/>
              <w:sz w:val="24"/>
            </w:rPr>
            <w:t>CHOIHWANJONG</w:t>
          </w:r>
        </w:sdtContent>
      </w:sdt>
    </w:p>
    <w:tbl>
      <w:tblPr>
        <w:tblStyle w:val="a8"/>
        <w:tblW w:w="5000" w:type="pct"/>
        <w:tblLook w:val="04A0" w:firstRow="1" w:lastRow="0" w:firstColumn="1" w:lastColumn="0" w:noHBand="0" w:noVBand="1"/>
        <w:tblDescription w:val="이력서"/>
      </w:tblPr>
      <w:tblGrid>
        <w:gridCol w:w="1749"/>
        <w:gridCol w:w="453"/>
        <w:gridCol w:w="7605"/>
      </w:tblGrid>
      <w:tr w:rsidR="00511C01" w:rsidRPr="00F66995" w:rsidTr="006C26E6">
        <w:tc>
          <w:tcPr>
            <w:tcW w:w="1749" w:type="dxa"/>
          </w:tcPr>
          <w:p w:rsidR="00511C01" w:rsidRPr="00F66995" w:rsidRDefault="002803FC">
            <w:pPr>
              <w:pStyle w:val="1"/>
              <w:rPr>
                <w:rFonts w:asciiTheme="majorEastAsia" w:hAnsiTheme="majorEastAsia"/>
                <w:sz w:val="18"/>
              </w:rPr>
            </w:pPr>
            <w:r w:rsidRPr="00F66995">
              <w:rPr>
                <w:rFonts w:asciiTheme="majorEastAsia" w:hAnsiTheme="majorEastAsia"/>
                <w:sz w:val="18"/>
                <w:lang w:val="ko-KR"/>
              </w:rPr>
              <w:t>기술:</w:t>
            </w:r>
          </w:p>
        </w:tc>
        <w:tc>
          <w:tcPr>
            <w:tcW w:w="453" w:type="dxa"/>
          </w:tcPr>
          <w:p w:rsidR="00511C01" w:rsidRPr="00F66995" w:rsidRDefault="00511C01">
            <w:pPr>
              <w:rPr>
                <w:rFonts w:asciiTheme="majorEastAsia" w:eastAsiaTheme="majorEastAsia" w:hAnsiTheme="majorEastAsia"/>
                <w:sz w:val="16"/>
              </w:rPr>
            </w:pPr>
          </w:p>
        </w:tc>
        <w:tc>
          <w:tcPr>
            <w:tcW w:w="7605" w:type="dxa"/>
          </w:tcPr>
          <w:p w:rsidR="00511C01" w:rsidRDefault="006C26E6" w:rsidP="0026469D">
            <w:pPr>
              <w:pStyle w:val="Resum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>개발가능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언어</w:t>
            </w:r>
            <w:r>
              <w:rPr>
                <w:rFonts w:hint="eastAsia"/>
                <w:lang w:eastAsia="ko-KR"/>
              </w:rPr>
              <w:t>]</w:t>
            </w:r>
          </w:p>
          <w:p w:rsidR="006C26E6" w:rsidRDefault="006C26E6" w:rsidP="0026469D">
            <w:pPr>
              <w:pStyle w:val="Resum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- </w:t>
            </w:r>
            <w:r>
              <w:rPr>
                <w:lang w:eastAsia="ko-KR"/>
              </w:rPr>
              <w:t xml:space="preserve">C, C++, JAVA, JSP, </w:t>
            </w:r>
          </w:p>
          <w:p w:rsidR="006C26E6" w:rsidRDefault="006C26E6" w:rsidP="0026469D">
            <w:pPr>
              <w:pStyle w:val="Resum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>보유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>]</w:t>
            </w:r>
          </w:p>
          <w:p w:rsidR="006C26E6" w:rsidRDefault="006C26E6" w:rsidP="0026469D">
            <w:pPr>
              <w:pStyle w:val="Resum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스프링</w:t>
            </w:r>
            <w:r>
              <w:rPr>
                <w:lang w:eastAsia="ko-KR"/>
              </w:rPr>
              <w:t xml:space="preserve"> MVC,</w:t>
            </w:r>
          </w:p>
          <w:p w:rsidR="006C26E6" w:rsidRDefault="006C26E6" w:rsidP="0026469D">
            <w:pPr>
              <w:pStyle w:val="Resum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자연어처리</w:t>
            </w:r>
            <w:r>
              <w:rPr>
                <w:rFonts w:hint="eastAsia"/>
                <w:lang w:eastAsia="ko-KR"/>
              </w:rPr>
              <w:t>, D</w:t>
            </w:r>
            <w:r>
              <w:rPr>
                <w:lang w:eastAsia="ko-KR"/>
              </w:rPr>
              <w:t>ata mining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Machine Learning </w:t>
            </w:r>
          </w:p>
          <w:p w:rsidR="006C26E6" w:rsidRPr="006C26E6" w:rsidRDefault="006C26E6" w:rsidP="006C26E6">
            <w:pPr>
              <w:pStyle w:val="ResumeTex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GCM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Android</w:t>
            </w:r>
            <w:r>
              <w:rPr>
                <w:rFonts w:hint="eastAsia"/>
                <w:lang w:eastAsia="ko-KR"/>
              </w:rPr>
              <w:t>제어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프로그래밍</w:t>
            </w:r>
          </w:p>
        </w:tc>
      </w:tr>
      <w:tr w:rsidR="00511C01" w:rsidRPr="00F66995" w:rsidTr="006C26E6">
        <w:tc>
          <w:tcPr>
            <w:tcW w:w="1749" w:type="dxa"/>
          </w:tcPr>
          <w:p w:rsidR="00511C01" w:rsidRPr="00F66995" w:rsidRDefault="002803FC">
            <w:pPr>
              <w:pStyle w:val="1"/>
              <w:rPr>
                <w:rFonts w:asciiTheme="majorEastAsia" w:hAnsiTheme="majorEastAsia"/>
                <w:sz w:val="18"/>
              </w:rPr>
            </w:pPr>
            <w:r w:rsidRPr="00F66995">
              <w:rPr>
                <w:rFonts w:asciiTheme="majorEastAsia" w:hAnsiTheme="majorEastAsia"/>
                <w:sz w:val="18"/>
                <w:lang w:val="ko-KR"/>
              </w:rPr>
              <w:t>경력</w:t>
            </w:r>
          </w:p>
        </w:tc>
        <w:tc>
          <w:tcPr>
            <w:tcW w:w="453" w:type="dxa"/>
          </w:tcPr>
          <w:p w:rsidR="00511C01" w:rsidRPr="00F66995" w:rsidRDefault="00511C01">
            <w:pPr>
              <w:rPr>
                <w:rFonts w:asciiTheme="majorEastAsia" w:eastAsiaTheme="majorEastAsia" w:hAnsiTheme="majorEastAsia"/>
                <w:sz w:val="16"/>
              </w:rPr>
            </w:pPr>
          </w:p>
        </w:tc>
        <w:tc>
          <w:tcPr>
            <w:tcW w:w="76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94AD95F92D7342DAB19172F148219CB6"/>
                  </w:placeholder>
                  <w15:color w:val="C0C0C0"/>
                  <w15:repeatingSectionItem/>
                </w:sdtPr>
                <w:sdtContent>
                  <w:p w:rsidR="0026469D" w:rsidRDefault="006C26E6" w:rsidP="0026469D">
                    <w:pPr>
                      <w:pStyle w:val="2"/>
                    </w:pPr>
                    <w:r>
                      <w:t>[</w:t>
                    </w:r>
                    <w:r>
                      <w:rPr>
                        <w:rFonts w:hint="eastAsia"/>
                      </w:rPr>
                      <w:t>중앙대학교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데이터마이닝</w:t>
                    </w:r>
                    <w:r w:rsidR="00A744E6">
                      <w:rPr>
                        <w:rFonts w:hint="eastAsia"/>
                      </w:rPr>
                      <w:t xml:space="preserve"> L</w:t>
                    </w:r>
                    <w:r w:rsidR="00A744E6">
                      <w:t>aboratory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26469D" w:rsidRDefault="006C26E6" w:rsidP="0026469D">
                    <w:pPr>
                      <w:pStyle w:val="ResumeText"/>
                    </w:pPr>
                    <w:r>
                      <w:t>[2014. 07 -2014.09]</w:t>
                    </w:r>
                  </w:p>
                  <w:p w:rsidR="0026469D" w:rsidRDefault="006C26E6" w:rsidP="0026469D">
                    <w:r>
                      <w:t xml:space="preserve">R&amp;D </w:t>
                    </w:r>
                    <w:r>
                      <w:rPr>
                        <w:rFonts w:hint="eastAsia"/>
                      </w:rPr>
                      <w:t>연구과제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개발자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94AD95F92D7342DAB19172F148219CB6"/>
                  </w:placeholder>
                  <w15:color w:val="C0C0C0"/>
                  <w15:repeatingSectionItem/>
                </w:sdtPr>
                <w:sdtContent>
                  <w:p w:rsidR="0026469D" w:rsidRDefault="006C26E6" w:rsidP="0026469D">
                    <w:pPr>
                      <w:pStyle w:val="2"/>
                    </w:pPr>
                    <w:r>
                      <w:rPr>
                        <w:rFonts w:hint="eastAsia"/>
                      </w:rPr>
                      <w:t>[S</w:t>
                    </w:r>
                    <w:r>
                      <w:t>TART UP - fLOSSUM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26469D" w:rsidRDefault="006C26E6" w:rsidP="0026469D">
                    <w:pPr>
                      <w:pStyle w:val="ResumeText"/>
                    </w:pPr>
                    <w:r>
                      <w:t>[2014.03 – 2014 06]</w:t>
                    </w:r>
                  </w:p>
                  <w:p w:rsidR="006C26E6" w:rsidRPr="0026469D" w:rsidRDefault="006C26E6" w:rsidP="006C26E6">
                    <w:r>
                      <w:rPr>
                        <w:rFonts w:hint="eastAsia"/>
                      </w:rPr>
                      <w:t>꽃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배달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주문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관련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스타트업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개발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91574177"/>
                  <w:placeholder>
                    <w:docPart w:val="8454934DDEC144DDBE9256445155D0A1"/>
                  </w:placeholder>
                  <w15:color w:val="C0C0C0"/>
                  <w15:repeatingSectionItem/>
                </w:sdtPr>
                <w:sdtContent>
                  <w:p w:rsidR="006C26E6" w:rsidRDefault="006C26E6" w:rsidP="0026469D">
                    <w:pPr>
                      <w:pStyle w:val="2"/>
                    </w:pPr>
                    <w:r>
                      <w:t>[</w:t>
                    </w:r>
                    <w:r>
                      <w:rPr>
                        <w:rFonts w:hint="eastAsia"/>
                      </w:rPr>
                      <w:t>HEALTH-o]</w:t>
                    </w:r>
                  </w:p>
                  <w:p w:rsidR="006C26E6" w:rsidRDefault="006C26E6" w:rsidP="0026469D">
                    <w:pPr>
                      <w:pStyle w:val="ResumeText"/>
                    </w:pPr>
                    <w:r>
                      <w:t>[2015.06 – 2015 10]</w:t>
                    </w:r>
                  </w:p>
                  <w:p w:rsidR="006C26E6" w:rsidRPr="0026469D" w:rsidRDefault="006C26E6" w:rsidP="006C26E6">
                    <w:r>
                      <w:rPr>
                        <w:rFonts w:hint="eastAsia"/>
                      </w:rPr>
                      <w:t>헬스장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이용권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구입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관련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스타트업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개발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23966058"/>
                  <w:placeholder>
                    <w:docPart w:val="19AD88F59D4D4B28BFAB63A1CC404F7D"/>
                  </w:placeholder>
                  <w15:color w:val="C0C0C0"/>
                  <w15:repeatingSectionItem/>
                </w:sdtPr>
                <w:sdtContent>
                  <w:p w:rsidR="006C26E6" w:rsidRDefault="006C26E6" w:rsidP="0026469D">
                    <w:pPr>
                      <w:pStyle w:val="2"/>
                    </w:pPr>
                    <w:r>
                      <w:t>[</w:t>
                    </w:r>
                    <w:r>
                      <w:rPr>
                        <w:rFonts w:hint="eastAsia"/>
                      </w:rPr>
                      <w:t>삼성전자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소프트웨어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멤버십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6C26E6" w:rsidRDefault="006C26E6" w:rsidP="0026469D">
                    <w:pPr>
                      <w:pStyle w:val="ResumeText"/>
                    </w:pPr>
                    <w:r>
                      <w:t xml:space="preserve">[2015.01 – </w:t>
                    </w:r>
                    <w:r>
                      <w:rPr>
                        <w:rFonts w:hint="eastAsia"/>
                        <w:lang w:eastAsia="ko-KR"/>
                      </w:rPr>
                      <w:t>현재</w:t>
                    </w:r>
                    <w:r>
                      <w:t>]</w:t>
                    </w:r>
                  </w:p>
                  <w:p w:rsidR="00511C01" w:rsidRPr="0026469D" w:rsidRDefault="006C26E6" w:rsidP="00A744E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각종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프로젝트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A744E6">
                      <w:rPr>
                        <w:rFonts w:hint="eastAsia"/>
                      </w:rPr>
                      <w:t>개발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및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교육장업무</w:t>
                    </w:r>
                  </w:p>
                </w:sdtContent>
              </w:sdt>
            </w:sdtContent>
          </w:sdt>
        </w:tc>
      </w:tr>
      <w:tr w:rsidR="00511C01" w:rsidRPr="00F66995" w:rsidTr="006C26E6">
        <w:tc>
          <w:tcPr>
            <w:tcW w:w="1749" w:type="dxa"/>
          </w:tcPr>
          <w:p w:rsidR="00511C01" w:rsidRPr="00F66995" w:rsidRDefault="002803FC">
            <w:pPr>
              <w:pStyle w:val="1"/>
              <w:rPr>
                <w:rFonts w:asciiTheme="majorEastAsia" w:hAnsiTheme="majorEastAsia"/>
                <w:sz w:val="18"/>
              </w:rPr>
            </w:pPr>
            <w:r w:rsidRPr="00F66995">
              <w:rPr>
                <w:rFonts w:asciiTheme="majorEastAsia" w:hAnsiTheme="majorEastAsia"/>
                <w:sz w:val="18"/>
                <w:lang w:val="ko-KR"/>
              </w:rPr>
              <w:t>교육</w:t>
            </w:r>
          </w:p>
        </w:tc>
        <w:tc>
          <w:tcPr>
            <w:tcW w:w="453" w:type="dxa"/>
          </w:tcPr>
          <w:p w:rsidR="00511C01" w:rsidRPr="00F66995" w:rsidRDefault="00511C01">
            <w:pPr>
              <w:rPr>
                <w:rFonts w:asciiTheme="majorEastAsia" w:eastAsiaTheme="majorEastAsia" w:hAnsiTheme="majorEastAsia"/>
                <w:sz w:val="16"/>
              </w:rPr>
            </w:pPr>
          </w:p>
        </w:tc>
        <w:tc>
          <w:tcPr>
            <w:tcW w:w="76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A3384BE3C214702B754F0E66E1DF43F"/>
                  </w:placeholder>
                  <w15:repeatingSectionItem/>
                </w:sdtPr>
                <w:sdtContent>
                  <w:p w:rsidR="0026469D" w:rsidRDefault="00A744E6" w:rsidP="0026469D">
                    <w:pPr>
                      <w:pStyle w:val="2"/>
                    </w:pPr>
                    <w:r>
                      <w:t>[</w:t>
                    </w:r>
                    <w:r>
                      <w:rPr>
                        <w:rFonts w:hint="eastAsia"/>
                      </w:rPr>
                      <w:t>명지대학교</w:t>
                    </w:r>
                    <w:r>
                      <w:rPr>
                        <w:rFonts w:hint="eastAsia"/>
                      </w:rPr>
                      <w:t>-</w:t>
                    </w:r>
                    <w:r>
                      <w:rPr>
                        <w:rFonts w:hint="eastAsia"/>
                      </w:rPr>
                      <w:t>컴퓨터공학과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A744E6" w:rsidRDefault="00A744E6">
                    <w:r>
                      <w:rPr>
                        <w:rFonts w:hint="eastAsia"/>
                      </w:rPr>
                      <w:t>스터디그룹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t xml:space="preserve">OS) </w:t>
                    </w:r>
                    <w:r>
                      <w:rPr>
                        <w:rFonts w:hint="eastAsia"/>
                      </w:rPr>
                      <w:t>교육세미나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강의</w:t>
                    </w:r>
                    <w:r>
                      <w:rPr>
                        <w:rFonts w:hint="eastAsia"/>
                      </w:rPr>
                      <w:t xml:space="preserve"> 2</w:t>
                    </w:r>
                    <w:r>
                      <w:rPr>
                        <w:rFonts w:hint="eastAsia"/>
                      </w:rPr>
                      <w:t>년</w:t>
                    </w:r>
                  </w:p>
                  <w:p w:rsidR="00A744E6" w:rsidRPr="0026469D" w:rsidRDefault="00A744E6">
                    <w:r>
                      <w:rPr>
                        <w:rFonts w:hint="eastAsia"/>
                      </w:rPr>
                      <w:t xml:space="preserve">C, JAVA </w:t>
                    </w:r>
                    <w:r>
                      <w:rPr>
                        <w:rFonts w:hint="eastAsia"/>
                      </w:rPr>
                      <w:t>계열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과정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A+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967935358"/>
                  <w:placeholder>
                    <w:docPart w:val="FF5C1F8C78204DF69C7188B371DC4F0E"/>
                  </w:placeholder>
                  <w15:repeatingSectionItem/>
                </w:sdtPr>
                <w:sdtContent>
                  <w:p w:rsidR="00A744E6" w:rsidRDefault="00A744E6" w:rsidP="0026469D">
                    <w:pPr>
                      <w:pStyle w:val="2"/>
                    </w:pPr>
                    <w:r>
                      <w:t>[Victoria University oF Wellington School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A744E6" w:rsidRPr="00A744E6" w:rsidRDefault="00A744E6" w:rsidP="00A744E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Testing </w:t>
                    </w:r>
                    <w:r>
                      <w:rPr>
                        <w:rFonts w:hint="eastAsia"/>
                      </w:rPr>
                      <w:t>과목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수강</w:t>
                    </w:r>
                  </w:p>
                  <w:p w:rsidR="00A744E6" w:rsidRDefault="00A744E6">
                    <w:r>
                      <w:rPr>
                        <w:rFonts w:hint="eastAsia"/>
                      </w:rPr>
                      <w:lastRenderedPageBreak/>
                      <w:t>Eclipse</w:t>
                    </w:r>
                    <w:r>
                      <w:rPr>
                        <w:rFonts w:hint="eastAsia"/>
                      </w:rPr>
                      <w:t>에서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제공하는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Emma coverage Tool </w:t>
                    </w:r>
                    <w:r>
                      <w:rPr>
                        <w:rFonts w:hint="eastAsia"/>
                      </w:rPr>
                      <w:t>사용법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학습</w:t>
                    </w:r>
                  </w:p>
                  <w:p w:rsidR="00A744E6" w:rsidRPr="0026469D" w:rsidRDefault="00A744E6">
                    <w:r>
                      <w:rPr>
                        <w:rFonts w:hint="eastAsia"/>
                      </w:rPr>
                      <w:t>Junit</w:t>
                    </w:r>
                    <w:r>
                      <w:rPr>
                        <w:rFonts w:hint="eastAsia"/>
                      </w:rPr>
                      <w:t>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이용한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Testing </w:t>
                    </w:r>
                    <w:r>
                      <w:rPr>
                        <w:rFonts w:hint="eastAsia"/>
                      </w:rPr>
                      <w:t>학습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39130053"/>
                  <w:placeholder>
                    <w:docPart w:val="BD990643E25E4D56AA82EF8EAE60E8EC"/>
                  </w:placeholder>
                  <w15:repeatingSectionItem/>
                </w:sdtPr>
                <w:sdtContent>
                  <w:p w:rsidR="00A744E6" w:rsidRDefault="00A744E6" w:rsidP="0026469D">
                    <w:pPr>
                      <w:pStyle w:val="2"/>
                    </w:pPr>
                    <w:r>
                      <w:t xml:space="preserve">[MIM </w:t>
                    </w:r>
                    <w:r>
                      <w:rPr>
                        <w:rFonts w:hint="eastAsia"/>
                      </w:rPr>
                      <w:t>보안</w:t>
                    </w:r>
                    <w:r>
                      <w:rPr>
                        <w:rFonts w:hint="eastAsia"/>
                      </w:rPr>
                      <w:t xml:space="preserve"> Sig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멤버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511C01" w:rsidRPr="0026469D" w:rsidRDefault="00A744E6">
                    <w:r>
                      <w:rPr>
                        <w:rFonts w:hint="eastAsia"/>
                      </w:rPr>
                      <w:t>삼성전자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SW </w:t>
                    </w:r>
                    <w:r>
                      <w:rPr>
                        <w:rFonts w:hint="eastAsia"/>
                      </w:rPr>
                      <w:t>멤버십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전국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보안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BC0F6C">
                      <w:rPr>
                        <w:rFonts w:hint="eastAsia"/>
                      </w:rPr>
                      <w:t>SIG</w:t>
                    </w:r>
                    <w:r w:rsidR="00BC0F6C">
                      <w:rPr>
                        <w:rFonts w:hint="eastAsia"/>
                      </w:rPr>
                      <w:t>장</w:t>
                    </w:r>
                  </w:p>
                </w:sdtContent>
              </w:sdt>
            </w:sdtContent>
          </w:sdt>
        </w:tc>
      </w:tr>
      <w:tr w:rsidR="00511C01" w:rsidRPr="00F66995" w:rsidTr="006C26E6">
        <w:tc>
          <w:tcPr>
            <w:tcW w:w="1749" w:type="dxa"/>
          </w:tcPr>
          <w:p w:rsidR="00511C01" w:rsidRPr="00F66995" w:rsidRDefault="00A744E6">
            <w:pPr>
              <w:pStyle w:val="1"/>
              <w:rPr>
                <w:rFonts w:asciiTheme="majorEastAsia" w:hAnsiTheme="majorEastAsia"/>
                <w:sz w:val="18"/>
              </w:rPr>
            </w:pPr>
            <w:r>
              <w:rPr>
                <w:rFonts w:asciiTheme="majorEastAsia" w:hAnsiTheme="majorEastAsia" w:hint="eastAsia"/>
                <w:sz w:val="18"/>
                <w:lang w:val="ko-KR"/>
              </w:rPr>
              <w:lastRenderedPageBreak/>
              <w:t>포트폴리오</w:t>
            </w:r>
          </w:p>
        </w:tc>
        <w:tc>
          <w:tcPr>
            <w:tcW w:w="453" w:type="dxa"/>
          </w:tcPr>
          <w:p w:rsidR="00511C01" w:rsidRPr="00F66995" w:rsidRDefault="00511C01">
            <w:pPr>
              <w:rPr>
                <w:rFonts w:asciiTheme="majorEastAsia" w:eastAsiaTheme="majorEastAsia" w:hAnsiTheme="majorEastAsia"/>
                <w:sz w:val="16"/>
              </w:rPr>
            </w:pPr>
          </w:p>
        </w:tc>
        <w:tc>
          <w:tcPr>
            <w:tcW w:w="76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57033082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21742212"/>
                  <w:placeholder>
                    <w:docPart w:val="3CFE2B1B470E427CA4B4B5713D67D062"/>
                  </w:placeholder>
                  <w15:repeatingSectionItem/>
                </w:sdtPr>
                <w:sdtContent>
                  <w:p w:rsidR="00A744E6" w:rsidRDefault="00A744E6" w:rsidP="00A744E6">
                    <w:pPr>
                      <w:pStyle w:val="2"/>
                    </w:pPr>
                    <w:r>
                      <w:t xml:space="preserve">[1. 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t xml:space="preserve">kropoliss </w:t>
                    </w:r>
                    <w:r>
                      <w:rPr>
                        <w:rFonts w:hint="eastAsia"/>
                      </w:rPr>
                      <w:t>웹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프로젝트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A744E6" w:rsidRDefault="00A744E6" w:rsidP="00A744E6">
                    <w:r>
                      <w:rPr>
                        <w:rFonts w:hint="eastAsia"/>
                      </w:rPr>
                      <w:t>웹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2.0 </w:t>
                    </w:r>
                    <w:r>
                      <w:rPr>
                        <w:rFonts w:hint="eastAsia"/>
                      </w:rPr>
                      <w:t>지향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토론사이트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442525131"/>
                  <w:placeholder>
                    <w:docPart w:val="90C2DE8867CE4724AFE6E7B6B0E55AE9"/>
                  </w:placeholder>
                  <w15:repeatingSectionItem/>
                </w:sdtPr>
                <w:sdtContent>
                  <w:p w:rsidR="00A744E6" w:rsidRDefault="00A744E6" w:rsidP="00A744E6">
                    <w:pPr>
                      <w:pStyle w:val="2"/>
                    </w:pPr>
                    <w:r>
                      <w:t xml:space="preserve">[2. CU </w:t>
                    </w:r>
                    <w:r>
                      <w:rPr>
                        <w:rFonts w:hint="eastAsia"/>
                      </w:rPr>
                      <w:t xml:space="preserve">- </w:t>
                    </w:r>
                    <w:r w:rsidR="006C5C0C">
                      <w:rPr>
                        <w:rFonts w:hint="eastAsia"/>
                      </w:rPr>
                      <w:t>GUI</w:t>
                    </w:r>
                    <w:r w:rsidR="006C5C0C">
                      <w:rPr>
                        <w:rFonts w:hint="eastAsia"/>
                      </w:rPr>
                      <w:t>기반</w:t>
                    </w:r>
                    <w:r w:rsidR="006C5C0C">
                      <w:rPr>
                        <w:rFonts w:hint="eastAsia"/>
                      </w:rPr>
                      <w:t xml:space="preserve"> </w:t>
                    </w:r>
                    <w:r w:rsidR="006C5C0C">
                      <w:rPr>
                        <w:rFonts w:hint="eastAsia"/>
                      </w:rPr>
                      <w:t>캐치마인드게임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A744E6" w:rsidRDefault="006C5C0C" w:rsidP="00A744E6"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서버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클라이언트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구조</w:t>
                    </w:r>
                    <w:r>
                      <w:rPr>
                        <w:rFonts w:hint="eastAsia"/>
                      </w:rPr>
                      <w:t xml:space="preserve"> GUI</w:t>
                    </w:r>
                    <w:r>
                      <w:rPr>
                        <w:rFonts w:hint="eastAsia"/>
                      </w:rPr>
                      <w:t>게임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프로젝트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91233341"/>
                  <w:placeholder>
                    <w:docPart w:val="4DB21A4098C54CBC9E5E48E6D30A969E"/>
                  </w:placeholder>
                  <w15:repeatingSectionItem/>
                </w:sdtPr>
                <w:sdtContent>
                  <w:p w:rsidR="006C5C0C" w:rsidRDefault="006C5C0C" w:rsidP="00A744E6">
                    <w:pPr>
                      <w:pStyle w:val="2"/>
                    </w:pPr>
                    <w:r>
                      <w:t xml:space="preserve">[3. </w:t>
                    </w:r>
                    <w:r>
                      <w:rPr>
                        <w:rFonts w:hint="eastAsia"/>
                      </w:rPr>
                      <w:t>AM MDM]</w:t>
                    </w:r>
                  </w:p>
                  <w:p w:rsidR="006C5C0C" w:rsidRDefault="006C5C0C" w:rsidP="00A744E6">
                    <w:r>
                      <w:rPr>
                        <w:rFonts w:hint="eastAsia"/>
                      </w:rPr>
                      <w:t>기업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보안용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모바일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원격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다중제어</w:t>
                    </w:r>
                    <w:bookmarkStart w:id="0" w:name="_GoBack"/>
                    <w:bookmarkEnd w:id="0"/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시스템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729431707"/>
                  <w:placeholder>
                    <w:docPart w:val="C7B2BD44FAC04927A60C9D94E08C50FD"/>
                  </w:placeholder>
                  <w15:repeatingSectionItem/>
                </w:sdtPr>
                <w:sdtContent>
                  <w:p w:rsidR="006C5C0C" w:rsidRDefault="006C5C0C" w:rsidP="00A744E6">
                    <w:pPr>
                      <w:pStyle w:val="2"/>
                    </w:pPr>
                    <w:r>
                      <w:t xml:space="preserve">[4. </w:t>
                    </w:r>
                    <w:r>
                      <w:rPr>
                        <w:rFonts w:hint="eastAsia"/>
                      </w:rPr>
                      <w:t>Phone stack]</w:t>
                    </w:r>
                  </w:p>
                  <w:p w:rsidR="006C5C0C" w:rsidRDefault="006C5C0C" w:rsidP="00A744E6">
                    <w:r>
                      <w:rPr>
                        <w:rFonts w:hint="eastAsia"/>
                      </w:rPr>
                      <w:t>개인용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어플리케이션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기반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그룹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개인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통제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시스템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55790839"/>
                  <w:placeholder>
                    <w:docPart w:val="7D1E8DB787954479A842ACEE28F75E93"/>
                  </w:placeholder>
                  <w15:repeatingSectionItem/>
                </w:sdtPr>
                <w:sdtContent>
                  <w:p w:rsidR="006C5C0C" w:rsidRDefault="006C5C0C" w:rsidP="00A744E6">
                    <w:pPr>
                      <w:pStyle w:val="2"/>
                    </w:pPr>
                    <w:r>
                      <w:t xml:space="preserve">[5. </w:t>
                    </w:r>
                    <w:r>
                      <w:rPr>
                        <w:rFonts w:hint="eastAsia"/>
                      </w:rPr>
                      <w:t>Flossum</w:t>
                    </w:r>
                    <w:r>
                      <w:t>-</w:t>
                    </w:r>
                    <w:r>
                      <w:rPr>
                        <w:rFonts w:hint="eastAsia"/>
                      </w:rPr>
                      <w:t>위치기반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꽃집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연결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및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역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경매서비스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6C5C0C" w:rsidRDefault="006C5C0C" w:rsidP="00A744E6">
                    <w:r>
                      <w:rPr>
                        <w:rFonts w:hint="eastAsia"/>
                      </w:rPr>
                      <w:t>꽃집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연결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및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주문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및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역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경매방법을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이용한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스타트업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아이템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16727525"/>
                  <w:placeholder>
                    <w:docPart w:val="830C62CFC0F04E5AB6153D5A70BA02BA"/>
                  </w:placeholder>
                  <w15:repeatingSectionItem/>
                </w:sdtPr>
                <w:sdtContent>
                  <w:p w:rsidR="006C5C0C" w:rsidRDefault="006C5C0C" w:rsidP="00A744E6">
                    <w:pPr>
                      <w:pStyle w:val="2"/>
                    </w:pPr>
                    <w:r>
                      <w:t>[6. CSI-</w:t>
                    </w:r>
                    <w:r>
                      <w:rPr>
                        <w:rFonts w:hint="eastAsia"/>
                      </w:rPr>
                      <w:t>웹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크롤링을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이용한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고객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맞춤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검색엔진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6C5C0C" w:rsidRDefault="006C5C0C" w:rsidP="00A744E6">
                    <w:r>
                      <w:rPr>
                        <w:rFonts w:hint="eastAsia"/>
                      </w:rPr>
                      <w:t>검색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카테고리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직접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설정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 xml:space="preserve">Layout View </w:t>
                    </w:r>
                    <w:r>
                      <w:rPr>
                        <w:rFonts w:hint="eastAsia"/>
                      </w:rPr>
                      <w:t>직접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설정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및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스크랩확장기능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제공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99010498"/>
                  <w:placeholder>
                    <w:docPart w:val="1872A088B08D441CB51F91B7758931DE"/>
                  </w:placeholder>
                  <w15:repeatingSectionItem/>
                </w:sdtPr>
                <w:sdtContent>
                  <w:p w:rsidR="006C5C0C" w:rsidRDefault="006C5C0C" w:rsidP="00A744E6">
                    <w:pPr>
                      <w:pStyle w:val="2"/>
                    </w:pPr>
                    <w:r>
                      <w:t xml:space="preserve">[7. </w:t>
                    </w:r>
                    <w:r>
                      <w:rPr>
                        <w:rFonts w:hint="eastAsia"/>
                      </w:rPr>
                      <w:t>들려줌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– STT, SVM</w:t>
                    </w:r>
                    <w:r>
                      <w:rPr>
                        <w:rFonts w:hint="eastAsia"/>
                      </w:rPr>
                      <w:t>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이용한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청각장애인용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통화</w:t>
                    </w:r>
                    <w:r>
                      <w:rPr>
                        <w:rFonts w:hint="eastAsia"/>
                      </w:rPr>
                      <w:t>SW]</w:t>
                    </w:r>
                  </w:p>
                  <w:p w:rsidR="006C5C0C" w:rsidRDefault="006C5C0C" w:rsidP="00A744E6">
                    <w:r>
                      <w:rPr>
                        <w:rFonts w:hint="eastAsia"/>
                      </w:rPr>
                      <w:t>청각장애인에게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상대방의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통화음성을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활자</w:t>
                    </w: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감정으로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시각화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1791866"/>
                  <w:placeholder>
                    <w:docPart w:val="406AD01F3A48411CAE87B4DFC62FC96D"/>
                  </w:placeholder>
                  <w15:repeatingSectionItem/>
                </w:sdtPr>
                <w:sdtContent>
                  <w:p w:rsidR="006C5C0C" w:rsidRDefault="006C5C0C" w:rsidP="00A744E6">
                    <w:pPr>
                      <w:pStyle w:val="2"/>
                    </w:pPr>
                    <w:r>
                      <w:t xml:space="preserve">[8. </w:t>
                    </w:r>
                    <w:r>
                      <w:rPr>
                        <w:rFonts w:hint="eastAsia"/>
                      </w:rPr>
                      <w:t>H</w:t>
                    </w:r>
                    <w:r>
                      <w:t xml:space="preserve">ealth-o </w:t>
                    </w:r>
                    <w:r>
                      <w:rPr>
                        <w:rFonts w:hint="eastAsia"/>
                      </w:rPr>
                      <w:t>헬스장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연결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및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일일권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구입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social</w:t>
                    </w:r>
                    <w:r>
                      <w:rPr>
                        <w:rFonts w:hint="eastAsia"/>
                      </w:rPr>
                      <w:t>방식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서비스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6C5C0C" w:rsidRDefault="006C5C0C" w:rsidP="00A744E6">
                    <w:r>
                      <w:rPr>
                        <w:rFonts w:hint="eastAsia"/>
                      </w:rPr>
                      <w:t>위치기반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헬스장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연결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및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일일권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구입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사진공유</w:t>
                    </w:r>
                    <w:r>
                      <w:rPr>
                        <w:rFonts w:hint="eastAsia"/>
                      </w:rPr>
                      <w:t xml:space="preserve">SNS, </w:t>
                    </w:r>
                    <w:r>
                      <w:rPr>
                        <w:rFonts w:hint="eastAsia"/>
                      </w:rPr>
                      <w:t>헬스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그룹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매칭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서비스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83279982"/>
                  <w:placeholder>
                    <w:docPart w:val="F6E8895EC908457F835F715341A9E5F5"/>
                  </w:placeholder>
                  <w15:repeatingSectionItem/>
                </w:sdtPr>
                <w:sdtContent>
                  <w:p w:rsidR="00BC0F6C" w:rsidRDefault="00BC0F6C" w:rsidP="00A744E6">
                    <w:pPr>
                      <w:pStyle w:val="2"/>
                    </w:pPr>
                    <w:r>
                      <w:t>[9</w:t>
                    </w:r>
                    <w:r>
                      <w:rPr>
                        <w:rFonts w:hint="eastAsia"/>
                      </w:rPr>
                      <w:t xml:space="preserve">. </w:t>
                    </w:r>
                    <w:r>
                      <w:rPr>
                        <w:rFonts w:hint="eastAsia"/>
                      </w:rPr>
                      <w:t>사회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연결망을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이용한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신규고객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구매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추천</w:t>
                    </w:r>
                    <w:r>
                      <w:rPr>
                        <w:rFonts w:hint="eastAsia"/>
                      </w:rPr>
                      <w:t>]</w:t>
                    </w:r>
                  </w:p>
                  <w:p w:rsidR="00BC0F6C" w:rsidRDefault="00BC0F6C" w:rsidP="00A744E6">
                    <w:r>
                      <w:rPr>
                        <w:rFonts w:hint="eastAsia"/>
                      </w:rPr>
                      <w:t>구매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데이터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t>만건을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분석하여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신규고객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추천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구매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방법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개발</w:t>
                    </w:r>
                  </w:p>
                </w:sdtContent>
              </w:sdt>
            </w:sdtContent>
          </w:sdt>
          <w:p w:rsidR="00A744E6" w:rsidRPr="00BC0F6C" w:rsidRDefault="00A744E6" w:rsidP="00A744E6">
            <w:pPr>
              <w:pStyle w:val="a5"/>
              <w:rPr>
                <w:rFonts w:asciiTheme="majorEastAsia" w:eastAsiaTheme="majorEastAsia" w:hAnsiTheme="majorEastAsia"/>
                <w:sz w:val="16"/>
              </w:rPr>
            </w:pPr>
          </w:p>
        </w:tc>
      </w:tr>
      <w:tr w:rsidR="00511C01" w:rsidRPr="00F66995" w:rsidTr="006C26E6">
        <w:tc>
          <w:tcPr>
            <w:tcW w:w="1749" w:type="dxa"/>
          </w:tcPr>
          <w:p w:rsidR="00511C01" w:rsidRPr="00F66995" w:rsidRDefault="00BC0F6C">
            <w:pPr>
              <w:pStyle w:val="1"/>
              <w:rPr>
                <w:rFonts w:asciiTheme="majorEastAsia" w:hAnsiTheme="majorEastAsia"/>
                <w:sz w:val="18"/>
              </w:rPr>
            </w:pPr>
            <w:r>
              <w:rPr>
                <w:rFonts w:asciiTheme="majorEastAsia" w:hAnsiTheme="majorEastAsia" w:hint="eastAsia"/>
                <w:sz w:val="18"/>
                <w:lang w:val="ko-KR"/>
              </w:rPr>
              <w:t>보유자격증</w:t>
            </w:r>
          </w:p>
        </w:tc>
        <w:tc>
          <w:tcPr>
            <w:tcW w:w="453" w:type="dxa"/>
          </w:tcPr>
          <w:p w:rsidR="00511C01" w:rsidRPr="00F66995" w:rsidRDefault="00511C01">
            <w:pPr>
              <w:rPr>
                <w:rFonts w:asciiTheme="majorEastAsia" w:eastAsiaTheme="majorEastAsia" w:hAnsiTheme="majorEastAsia"/>
                <w:sz w:val="16"/>
              </w:rPr>
            </w:pPr>
          </w:p>
        </w:tc>
        <w:tc>
          <w:tcPr>
            <w:tcW w:w="7605" w:type="dxa"/>
          </w:tcPr>
          <w:p w:rsidR="00511C01" w:rsidRDefault="00BC0F6C" w:rsidP="00BC0F6C">
            <w:pPr>
              <w:pStyle w:val="a5"/>
            </w:pPr>
            <w:r>
              <w:t>OCJP</w:t>
            </w:r>
          </w:p>
          <w:p w:rsidR="00BC0F6C" w:rsidRDefault="00BC0F6C" w:rsidP="00BC0F6C">
            <w:pPr>
              <w:pStyle w:val="a5"/>
            </w:pPr>
            <w:r>
              <w:t>SQLD</w:t>
            </w:r>
          </w:p>
          <w:p w:rsidR="00BC0F6C" w:rsidRPr="00BC0F6C" w:rsidRDefault="00BC0F6C" w:rsidP="00BC0F6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정보처리기사</w:t>
            </w:r>
          </w:p>
        </w:tc>
      </w:tr>
      <w:tr w:rsidR="00511C01" w:rsidRPr="00F66995" w:rsidTr="006C26E6">
        <w:tc>
          <w:tcPr>
            <w:tcW w:w="1749" w:type="dxa"/>
          </w:tcPr>
          <w:p w:rsidR="00511C01" w:rsidRPr="00F66995" w:rsidRDefault="00BC0F6C">
            <w:pPr>
              <w:pStyle w:val="1"/>
              <w:rPr>
                <w:rFonts w:asciiTheme="majorEastAsia" w:hAnsiTheme="majorEastAsia"/>
                <w:sz w:val="18"/>
              </w:rPr>
            </w:pPr>
            <w:r>
              <w:rPr>
                <w:rFonts w:asciiTheme="majorEastAsia" w:hAnsiTheme="majorEastAsia" w:hint="eastAsia"/>
                <w:sz w:val="18"/>
                <w:lang w:val="ko-KR"/>
              </w:rPr>
              <w:lastRenderedPageBreak/>
              <w:t>대외활동</w:t>
            </w:r>
          </w:p>
        </w:tc>
        <w:tc>
          <w:tcPr>
            <w:tcW w:w="453" w:type="dxa"/>
          </w:tcPr>
          <w:p w:rsidR="00511C01" w:rsidRPr="00F66995" w:rsidRDefault="00511C01">
            <w:pPr>
              <w:rPr>
                <w:rFonts w:asciiTheme="majorEastAsia" w:eastAsiaTheme="majorEastAsia" w:hAnsiTheme="majorEastAsia"/>
                <w:sz w:val="16"/>
              </w:rPr>
            </w:pPr>
          </w:p>
        </w:tc>
        <w:tc>
          <w:tcPr>
            <w:tcW w:w="76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346CDCCFB09144A28A5CE247B32F6D52"/>
                  </w:placeholder>
                  <w15:color w:val="C0C0C0"/>
                  <w15:repeatingSectionItem/>
                </w:sdtPr>
                <w:sdtContent>
                  <w:p w:rsidR="00BC0F6C" w:rsidRDefault="00BC0F6C" w:rsidP="00BC0F6C">
                    <w:pPr>
                      <w:pStyle w:val="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Global SW </w:t>
                    </w:r>
                    <w:r>
                      <w:rPr>
                        <w:rFonts w:asciiTheme="minorHAnsi" w:eastAsiaTheme="minorEastAsia" w:hAnsiTheme="minorHAnsi" w:cstheme="minorBidi" w:hint="eastAsia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공모대전</w:t>
                    </w:r>
                    <w:r>
                      <w:rPr>
                        <w:rFonts w:asciiTheme="minorHAnsi" w:eastAsiaTheme="minorEastAsia" w:hAnsiTheme="minorHAnsi" w:cstheme="minorBidi" w:hint="eastAsia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>
                      <w:rPr>
                        <w:rFonts w:asciiTheme="minorHAnsi" w:eastAsiaTheme="minorEastAsia" w:hAnsiTheme="minorHAnsi" w:cstheme="minorBidi" w:hint="eastAsia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입상</w:t>
                    </w:r>
                    <w:r>
                      <w:rPr>
                        <w:rFonts w:asciiTheme="minorHAnsi" w:eastAsiaTheme="minorEastAsia" w:hAnsiTheme="minorHAnsi" w:cstheme="minorBidi" w:hint="eastAsia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(</w:t>
                    </w:r>
                    <w:r>
                      <w:rPr>
                        <w:rFonts w:asciiTheme="minorHAnsi" w:eastAsiaTheme="minorEastAsia" w:hAnsiTheme="minorHAnsi" w:cstheme="minorBidi" w:hint="eastAsia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장려상</w:t>
                    </w:r>
                    <w:r>
                      <w:rPr>
                        <w:rFonts w:asciiTheme="minorHAnsi" w:eastAsiaTheme="minorEastAsia" w:hAnsiTheme="minorHAnsi" w:cstheme="minorBidi" w:hint="eastAsia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)</w:t>
                    </w:r>
                  </w:p>
                  <w:p w:rsidR="00BC0F6C" w:rsidRDefault="00BC0F6C" w:rsidP="00BC0F6C">
                    <w:r>
                      <w:rPr>
                        <w:rFonts w:hint="eastAsia"/>
                      </w:rPr>
                      <w:t>2015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한이음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공모전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입상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단체장상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BC0F6C" w:rsidRDefault="00BC0F6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2014 </w:t>
                    </w:r>
                    <w:r>
                      <w:t>IT</w:t>
                    </w:r>
                    <w:r>
                      <w:rPr>
                        <w:rFonts w:hint="eastAsia"/>
                      </w:rPr>
                      <w:t>채널</w:t>
                    </w:r>
                    <w:r>
                      <w:rPr>
                        <w:rFonts w:hint="eastAsia"/>
                      </w:rPr>
                      <w:t xml:space="preserve"> ICT</w:t>
                    </w:r>
                    <w:r>
                      <w:rPr>
                        <w:rFonts w:hint="eastAsia"/>
                      </w:rPr>
                      <w:t>토크콘서트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패널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참여</w:t>
                    </w:r>
                    <w:r w:rsidR="00EF2FF8">
                      <w:rPr>
                        <w:rFonts w:hint="eastAsia"/>
                      </w:rPr>
                      <w:t>(</w:t>
                    </w:r>
                    <w:r w:rsidR="00EF2FF8">
                      <w:rPr>
                        <w:rFonts w:hint="eastAsia"/>
                      </w:rPr>
                      <w:t>언론</w:t>
                    </w:r>
                    <w:r w:rsidR="00EF2FF8">
                      <w:rPr>
                        <w:rFonts w:hint="eastAsia"/>
                      </w:rPr>
                      <w:t>)</w:t>
                    </w:r>
                  </w:p>
                  <w:p w:rsidR="00BC0F6C" w:rsidRDefault="00EF2FF8" w:rsidP="00EF2FF8">
                    <w:pPr>
                      <w:ind w:firstLineChars="200" w:firstLine="400"/>
                    </w:pPr>
                    <w:r>
                      <w:rPr>
                        <w:rFonts w:asciiTheme="minorEastAsia" w:hAnsiTheme="minorEastAsia" w:hint="eastAsia"/>
                      </w:rPr>
                      <w:t>※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BC0F6C">
                      <w:rPr>
                        <w:rFonts w:hint="eastAsia"/>
                      </w:rPr>
                      <w:t>토크패널</w:t>
                    </w:r>
                    <w:r w:rsidR="00BC0F6C">
                      <w:rPr>
                        <w:rFonts w:hint="eastAsia"/>
                      </w:rPr>
                      <w:t xml:space="preserve"> </w:t>
                    </w:r>
                  </w:p>
                  <w:p w:rsidR="00BC0F6C" w:rsidRDefault="00BC0F6C" w:rsidP="00EF2FF8">
                    <w:pPr>
                      <w:ind w:firstLineChars="200" w:firstLine="400"/>
                    </w:pPr>
                    <w:r>
                      <w:t xml:space="preserve">1. </w:t>
                    </w:r>
                    <w:r>
                      <w:rPr>
                        <w:rFonts w:hint="eastAsia"/>
                      </w:rPr>
                      <w:t>싸이월드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공동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창업자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형용준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대표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2. </w:t>
                    </w:r>
                    <w:r>
                      <w:rPr>
                        <w:rFonts w:hint="eastAsia"/>
                      </w:rPr>
                      <w:t>파워블로거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이진우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  <w:p w:rsidR="00511C01" w:rsidRPr="0026469D" w:rsidRDefault="00BC0F6C" w:rsidP="00EF2FF8">
                    <w:pPr>
                      <w:ind w:firstLineChars="200" w:firstLine="400"/>
                    </w:pPr>
                    <w:r>
                      <w:t xml:space="preserve">3. </w:t>
                    </w:r>
                    <w:r>
                      <w:rPr>
                        <w:rFonts w:hint="eastAsia"/>
                      </w:rPr>
                      <w:t>칼럼리스트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함영민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4. </w:t>
                    </w:r>
                    <w:r>
                      <w:rPr>
                        <w:rFonts w:hint="eastAsia"/>
                      </w:rPr>
                      <w:t>I</w:t>
                    </w:r>
                    <w:r>
                      <w:t>CT</w:t>
                    </w:r>
                    <w:r>
                      <w:rPr>
                        <w:rFonts w:hint="eastAsia"/>
                      </w:rPr>
                      <w:t>멘토링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우수멘티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최환종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sdtContent>
              </w:sdt>
            </w:sdtContent>
          </w:sdt>
        </w:tc>
      </w:tr>
    </w:tbl>
    <w:p w:rsidR="00511C01" w:rsidRPr="00BC0F6C" w:rsidRDefault="00511C01">
      <w:pPr>
        <w:rPr>
          <w:rFonts w:asciiTheme="majorEastAsia" w:eastAsiaTheme="majorEastAsia" w:hAnsiTheme="majorEastAsia"/>
          <w:sz w:val="16"/>
        </w:rPr>
      </w:pPr>
    </w:p>
    <w:sectPr w:rsidR="00511C01" w:rsidRPr="00BC0F6C">
      <w:footerReference w:type="default" r:id="rId9"/>
      <w:headerReference w:type="first" r:id="rId10"/>
      <w:pgSz w:w="11907" w:h="16839" w:code="1"/>
      <w:pgMar w:top="1148" w:right="1050" w:bottom="1148" w:left="1050" w:header="708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FE4" w:rsidRDefault="00F06FE4">
      <w:pPr>
        <w:spacing w:before="0" w:after="0" w:line="240" w:lineRule="auto"/>
      </w:pPr>
      <w:r>
        <w:separator/>
      </w:r>
    </w:p>
  </w:endnote>
  <w:endnote w:type="continuationSeparator" w:id="0">
    <w:p w:rsidR="00F06FE4" w:rsidRDefault="00F06F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6C" w:rsidRDefault="00BC0F6C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EF2FF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FE4" w:rsidRDefault="00F06FE4">
      <w:pPr>
        <w:spacing w:before="0" w:after="0" w:line="240" w:lineRule="auto"/>
      </w:pPr>
      <w:r>
        <w:separator/>
      </w:r>
    </w:p>
  </w:footnote>
  <w:footnote w:type="continuationSeparator" w:id="0">
    <w:p w:rsidR="00F06FE4" w:rsidRDefault="00F06F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6C" w:rsidRDefault="00BC0F6C">
    <w:pPr>
      <w:pStyle w:val="a3"/>
    </w:pPr>
  </w:p>
  <w:p w:rsidR="00EF2FF8" w:rsidRDefault="00EF2FF8">
    <w:pPr>
      <w:pStyle w:val="a3"/>
    </w:pPr>
  </w:p>
  <w:p w:rsidR="00EF2FF8" w:rsidRPr="00EF2FF8" w:rsidRDefault="00EF2FF8">
    <w:pPr>
      <w:pStyle w:val="a3"/>
      <w:rPr>
        <w:rFonts w:hint="eastAsia"/>
      </w:rPr>
    </w:pPr>
    <w:r w:rsidRPr="00EF2FF8">
      <w:rPr>
        <w:rFonts w:hint="eastAsia"/>
      </w:rPr>
      <w:t>이력</w:t>
    </w:r>
    <w:r w:rsidRPr="00EF2FF8">
      <w:rPr>
        <w:rFonts w:hint="eastAsia"/>
      </w:rPr>
      <w:t xml:space="preserve"> </w:t>
    </w:r>
    <w:r w:rsidRPr="00EF2FF8">
      <w:rPr>
        <w:rFonts w:hint="eastAsia"/>
      </w:rPr>
      <w:t>및</w:t>
    </w:r>
    <w:r w:rsidRPr="00EF2FF8">
      <w:rPr>
        <w:rFonts w:hint="eastAsia"/>
      </w:rPr>
      <w:t xml:space="preserve"> </w:t>
    </w:r>
    <w:r w:rsidRPr="00EF2FF8">
      <w:rPr>
        <w:rFonts w:hint="eastAsia"/>
      </w:rPr>
      <w:t>포트폴리오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E6"/>
    <w:rsid w:val="0026469D"/>
    <w:rsid w:val="002803FC"/>
    <w:rsid w:val="004C3DE7"/>
    <w:rsid w:val="00511C01"/>
    <w:rsid w:val="006C26E6"/>
    <w:rsid w:val="006C5C0C"/>
    <w:rsid w:val="007E6DBB"/>
    <w:rsid w:val="008C6C06"/>
    <w:rsid w:val="008E6021"/>
    <w:rsid w:val="008F0637"/>
    <w:rsid w:val="00A744E6"/>
    <w:rsid w:val="00BC0F6C"/>
    <w:rsid w:val="00D5095D"/>
    <w:rsid w:val="00DD52B8"/>
    <w:rsid w:val="00EF2FF8"/>
    <w:rsid w:val="00F06FE4"/>
    <w:rsid w:val="00F1410F"/>
    <w:rsid w:val="00F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8631E5-63D6-4C02-A66D-89469E9C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0"/>
    <w:link w:val="a4"/>
    <w:uiPriority w:val="2"/>
    <w:rPr>
      <w:kern w:val="20"/>
    </w:rPr>
  </w:style>
  <w:style w:type="paragraph" w:customStyle="1" w:styleId="a5">
    <w:name w:val="이력서 텍스트"/>
    <w:basedOn w:val="a"/>
    <w:qFormat/>
    <w:pPr>
      <w:spacing w:after="40"/>
      <w:ind w:right="1440"/>
    </w:pPr>
  </w:style>
  <w:style w:type="character" w:customStyle="1" w:styleId="a6">
    <w:name w:val="개체 틀 텍스트"/>
    <w:basedOn w:val="a0"/>
    <w:uiPriority w:val="99"/>
    <w:semiHidden/>
    <w:rPr>
      <w:color w:val="808080"/>
    </w:rPr>
  </w:style>
  <w:style w:type="table" w:customStyle="1" w:styleId="a7">
    <w:name w:val="표 눈금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제목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이력서 표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편지 표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날짜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받는 사람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인사말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맺음말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서명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연락처 정보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이름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af2">
    <w:name w:val="Placeholder Text"/>
    <w:basedOn w:val="a0"/>
    <w:uiPriority w:val="99"/>
    <w:semiHidden/>
    <w:rsid w:val="00F66995"/>
    <w:rPr>
      <w:color w:val="808080"/>
    </w:rPr>
  </w:style>
  <w:style w:type="paragraph" w:styleId="af3">
    <w:name w:val="Balloon Text"/>
    <w:basedOn w:val="a"/>
    <w:link w:val="Char5"/>
    <w:uiPriority w:val="99"/>
    <w:semiHidden/>
    <w:unhideWhenUsed/>
    <w:rsid w:val="00D509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풍선 도움말 텍스트 Char"/>
    <w:basedOn w:val="a0"/>
    <w:link w:val="af3"/>
    <w:uiPriority w:val="99"/>
    <w:semiHidden/>
    <w:rsid w:val="00D5095D"/>
    <w:rPr>
      <w:rFonts w:ascii="Tahoma" w:hAnsi="Tahoma" w:cs="Tahoma"/>
      <w:kern w:val="20"/>
      <w:sz w:val="16"/>
      <w:szCs w:val="16"/>
    </w:rPr>
  </w:style>
  <w:style w:type="paragraph" w:customStyle="1" w:styleId="ResumeText">
    <w:name w:val="Resume Text"/>
    <w:basedOn w:val="a"/>
    <w:qFormat/>
    <w:rsid w:val="0026469D"/>
    <w:pPr>
      <w:spacing w:after="40"/>
      <w:ind w:right="144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IHWANJONG\AppData\Roaming\Microsoft\Templates\&#51060;&#47141;&#49436;(&#44592;&#48376;&#51201;&#51064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BEEF171F724092801D2C150C14DF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CF5AF3-4BA9-4479-9411-F7195202826A}"/>
      </w:docPartPr>
      <w:docPartBody>
        <w:p w:rsidR="005371BF" w:rsidRDefault="005371BF">
          <w:pPr>
            <w:pStyle w:val="12BEEF171F724092801D2C150C14DF61"/>
          </w:pPr>
          <w:r w:rsidRPr="00F66995">
            <w:rPr>
              <w:rFonts w:asciiTheme="majorEastAsia" w:eastAsiaTheme="majorEastAsia" w:hAnsiTheme="majorEastAsia"/>
              <w:sz w:val="14"/>
              <w:lang w:val="ko-KR"/>
            </w:rPr>
            <w:t>[주소]</w:t>
          </w:r>
        </w:p>
      </w:docPartBody>
    </w:docPart>
    <w:docPart>
      <w:docPartPr>
        <w:name w:val="F14871351A1543A78057E5A20C6719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92F444-E30A-496C-8D2B-A4B590ADE042}"/>
      </w:docPartPr>
      <w:docPartBody>
        <w:p w:rsidR="005371BF" w:rsidRDefault="005371BF">
          <w:pPr>
            <w:pStyle w:val="F14871351A1543A78057E5A20C67198A"/>
          </w:pPr>
          <w:r w:rsidRPr="00F66995">
            <w:rPr>
              <w:rFonts w:asciiTheme="majorEastAsia" w:eastAsiaTheme="majorEastAsia" w:hAnsiTheme="majorEastAsia"/>
              <w:sz w:val="14"/>
              <w:lang w:val="ko-KR"/>
            </w:rPr>
            <w:t>[전화 번호]</w:t>
          </w:r>
        </w:p>
      </w:docPartBody>
    </w:docPart>
    <w:docPart>
      <w:docPartPr>
        <w:name w:val="82F6193574874A72B6A2B64BE25078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4736DB1-0FA0-44A4-A205-6599944344C9}"/>
      </w:docPartPr>
      <w:docPartBody>
        <w:p w:rsidR="005371BF" w:rsidRDefault="005371BF">
          <w:pPr>
            <w:pStyle w:val="82F6193574874A72B6A2B64BE25078D9"/>
          </w:pPr>
          <w:r w:rsidRPr="00F66995">
            <w:rPr>
              <w:rFonts w:asciiTheme="majorEastAsia" w:eastAsiaTheme="majorEastAsia" w:hAnsiTheme="majorEastAsia"/>
              <w:sz w:val="14"/>
              <w:lang w:val="ko-KR"/>
            </w:rPr>
            <w:t>[웹 사이트]</w:t>
          </w:r>
        </w:p>
      </w:docPartBody>
    </w:docPart>
    <w:docPart>
      <w:docPartPr>
        <w:name w:val="84E71FA04F5E478FB0F966E123ED72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AE76F9-7C9C-4E44-841A-C85982AB96CF}"/>
      </w:docPartPr>
      <w:docPartBody>
        <w:p w:rsidR="005371BF" w:rsidRDefault="005371BF">
          <w:pPr>
            <w:pStyle w:val="84E71FA04F5E478FB0F966E123ED729E"/>
          </w:pPr>
          <w:r w:rsidRPr="00F66995">
            <w:rPr>
              <w:rStyle w:val="a3"/>
              <w:rFonts w:asciiTheme="majorEastAsia" w:eastAsiaTheme="majorEastAsia" w:hAnsiTheme="majorEastAsia"/>
              <w:sz w:val="14"/>
              <w:lang w:val="ko-KR"/>
            </w:rPr>
            <w:t>[전자 메일]</w:t>
          </w:r>
        </w:p>
      </w:docPartBody>
    </w:docPart>
    <w:docPart>
      <w:docPartPr>
        <w:name w:val="E1EE7A3370A04766AB71A13CC80E491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4A255D-FC57-4A9B-8C27-AD601A39C1E9}"/>
      </w:docPartPr>
      <w:docPartBody>
        <w:p w:rsidR="005371BF" w:rsidRDefault="005371BF">
          <w:pPr>
            <w:pStyle w:val="E1EE7A3370A04766AB71A13CC80E491C"/>
          </w:pPr>
          <w:r w:rsidRPr="00F66995">
            <w:rPr>
              <w:rFonts w:asciiTheme="majorEastAsia" w:hAnsiTheme="majorEastAsia"/>
              <w:sz w:val="24"/>
              <w:lang w:val="ko-KR"/>
            </w:rPr>
            <w:t>[이름]</w:t>
          </w:r>
        </w:p>
      </w:docPartBody>
    </w:docPart>
    <w:docPart>
      <w:docPartPr>
        <w:name w:val="94AD95F92D7342DAB19172F148219C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50963C-446D-4CA6-BB91-F4CD559CDEA0}"/>
      </w:docPartPr>
      <w:docPartBody>
        <w:p w:rsidR="005371BF" w:rsidRDefault="005371BF">
          <w:pPr>
            <w:pStyle w:val="94AD95F92D7342DAB19172F148219CB6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3384BE3C214702B754F0E66E1DF4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C6313F-8B50-41C3-8B89-E7D82CDFF2D1}"/>
      </w:docPartPr>
      <w:docPartBody>
        <w:p w:rsidR="005371BF" w:rsidRDefault="005371BF">
          <w:pPr>
            <w:pStyle w:val="8A3384BE3C214702B754F0E66E1DF43F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6CDCCFB09144A28A5CE247B32F6D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EAB6FD-F0E6-442D-B695-C324642A57FE}"/>
      </w:docPartPr>
      <w:docPartBody>
        <w:p w:rsidR="005371BF" w:rsidRDefault="005371BF">
          <w:pPr>
            <w:pStyle w:val="346CDCCFB09144A28A5CE247B32F6D52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54934DDEC144DDBE9256445155D0A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52CC9-12F8-4250-A4B4-BA10600E0119}"/>
      </w:docPartPr>
      <w:docPartBody>
        <w:p w:rsidR="005371BF" w:rsidRDefault="005371BF" w:rsidP="005371BF">
          <w:pPr>
            <w:pStyle w:val="8454934DDEC144DDBE9256445155D0A1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AD88F59D4D4B28BFAB63A1CC404F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AF3705-0EAD-4BDE-8777-7AD98123FD32}"/>
      </w:docPartPr>
      <w:docPartBody>
        <w:p w:rsidR="005371BF" w:rsidRDefault="005371BF" w:rsidP="005371BF">
          <w:pPr>
            <w:pStyle w:val="19AD88F59D4D4B28BFAB63A1CC404F7D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5C1F8C78204DF69C7188B371DC4F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A8B1B6-A246-49CF-8AAF-7C258EA06765}"/>
      </w:docPartPr>
      <w:docPartBody>
        <w:p w:rsidR="005371BF" w:rsidRDefault="005371BF" w:rsidP="005371BF">
          <w:pPr>
            <w:pStyle w:val="FF5C1F8C78204DF69C7188B371DC4F0E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990643E25E4D56AA82EF8EAE60E8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C3027EF-DFDA-406B-AF93-4D5AF84FBF15}"/>
      </w:docPartPr>
      <w:docPartBody>
        <w:p w:rsidR="005371BF" w:rsidRDefault="005371BF" w:rsidP="005371BF">
          <w:pPr>
            <w:pStyle w:val="BD990643E25E4D56AA82EF8EAE60E8EC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CFE2B1B470E427CA4B4B5713D67D0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3253207-0984-429F-96BF-3B367D5BDDF3}"/>
      </w:docPartPr>
      <w:docPartBody>
        <w:p w:rsidR="005371BF" w:rsidRDefault="005371BF" w:rsidP="005371BF">
          <w:pPr>
            <w:pStyle w:val="3CFE2B1B470E427CA4B4B5713D67D062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0C2DE8867CE4724AFE6E7B6B0E55A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B872D9-8D64-41E6-8D9A-B0FC3DF35855}"/>
      </w:docPartPr>
      <w:docPartBody>
        <w:p w:rsidR="005371BF" w:rsidRDefault="005371BF" w:rsidP="005371BF">
          <w:pPr>
            <w:pStyle w:val="90C2DE8867CE4724AFE6E7B6B0E55AE9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B21A4098C54CBC9E5E48E6D30A96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D069669-1C14-42CB-8692-D31CB6F3CECA}"/>
      </w:docPartPr>
      <w:docPartBody>
        <w:p w:rsidR="005371BF" w:rsidRDefault="005371BF" w:rsidP="005371BF">
          <w:pPr>
            <w:pStyle w:val="4DB21A4098C54CBC9E5E48E6D30A969E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B2BD44FAC04927A60C9D94E08C50F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EC258A4-CE95-43C5-B717-A11B0C32E926}"/>
      </w:docPartPr>
      <w:docPartBody>
        <w:p w:rsidR="005371BF" w:rsidRDefault="005371BF" w:rsidP="005371BF">
          <w:pPr>
            <w:pStyle w:val="C7B2BD44FAC04927A60C9D94E08C50FD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1E8DB787954479A842ACEE28F75E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7809D7-B03C-4B99-849A-A351D007C0AD}"/>
      </w:docPartPr>
      <w:docPartBody>
        <w:p w:rsidR="005371BF" w:rsidRDefault="005371BF" w:rsidP="005371BF">
          <w:pPr>
            <w:pStyle w:val="7D1E8DB787954479A842ACEE28F75E93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0C62CFC0F04E5AB6153D5A70BA02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34854A-6D9C-4217-B35B-1D0191DC49B2}"/>
      </w:docPartPr>
      <w:docPartBody>
        <w:p w:rsidR="005371BF" w:rsidRDefault="005371BF" w:rsidP="005371BF">
          <w:pPr>
            <w:pStyle w:val="830C62CFC0F04E5AB6153D5A70BA02BA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72A088B08D441CB51F91B7758931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997623-C465-4048-BF72-E7ABBE129BB6}"/>
      </w:docPartPr>
      <w:docPartBody>
        <w:p w:rsidR="005371BF" w:rsidRDefault="005371BF" w:rsidP="005371BF">
          <w:pPr>
            <w:pStyle w:val="1872A088B08D441CB51F91B7758931DE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6AD01F3A48411CAE87B4DFC62FC96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873748-5DDE-43D2-BF17-AEC2D0257E7F}"/>
      </w:docPartPr>
      <w:docPartBody>
        <w:p w:rsidR="005371BF" w:rsidRDefault="005371BF" w:rsidP="005371BF">
          <w:pPr>
            <w:pStyle w:val="406AD01F3A48411CAE87B4DFC62FC96D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E8895EC908457F835F715341A9E5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1566243-1314-4A47-875A-7849A9415BCD}"/>
      </w:docPartPr>
      <w:docPartBody>
        <w:p w:rsidR="005371BF" w:rsidRDefault="005371BF" w:rsidP="005371BF">
          <w:pPr>
            <w:pStyle w:val="F6E8895EC908457F835F715341A9E5F5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BF"/>
    <w:rsid w:val="0053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BEEF171F724092801D2C150C14DF61">
    <w:name w:val="12BEEF171F724092801D2C150C14DF61"/>
    <w:pPr>
      <w:widowControl w:val="0"/>
      <w:wordWrap w:val="0"/>
      <w:autoSpaceDE w:val="0"/>
      <w:autoSpaceDN w:val="0"/>
    </w:pPr>
  </w:style>
  <w:style w:type="paragraph" w:customStyle="1" w:styleId="A2E504BC5D354893AA1E8E9DC35CB76B">
    <w:name w:val="A2E504BC5D354893AA1E8E9DC35CB76B"/>
    <w:pPr>
      <w:widowControl w:val="0"/>
      <w:wordWrap w:val="0"/>
      <w:autoSpaceDE w:val="0"/>
      <w:autoSpaceDN w:val="0"/>
    </w:pPr>
  </w:style>
  <w:style w:type="paragraph" w:customStyle="1" w:styleId="F14871351A1543A78057E5A20C67198A">
    <w:name w:val="F14871351A1543A78057E5A20C67198A"/>
    <w:pPr>
      <w:widowControl w:val="0"/>
      <w:wordWrap w:val="0"/>
      <w:autoSpaceDE w:val="0"/>
      <w:autoSpaceDN w:val="0"/>
    </w:pPr>
  </w:style>
  <w:style w:type="paragraph" w:customStyle="1" w:styleId="82F6193574874A72B6A2B64BE25078D9">
    <w:name w:val="82F6193574874A72B6A2B64BE25078D9"/>
    <w:pPr>
      <w:widowControl w:val="0"/>
      <w:wordWrap w:val="0"/>
      <w:autoSpaceDE w:val="0"/>
      <w:autoSpaceDN w:val="0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84E71FA04F5E478FB0F966E123ED729E">
    <w:name w:val="84E71FA04F5E478FB0F966E123ED729E"/>
    <w:pPr>
      <w:widowControl w:val="0"/>
      <w:wordWrap w:val="0"/>
      <w:autoSpaceDE w:val="0"/>
      <w:autoSpaceDN w:val="0"/>
    </w:pPr>
  </w:style>
  <w:style w:type="paragraph" w:customStyle="1" w:styleId="E1EE7A3370A04766AB71A13CC80E491C">
    <w:name w:val="E1EE7A3370A04766AB71A13CC80E491C"/>
    <w:pPr>
      <w:widowControl w:val="0"/>
      <w:wordWrap w:val="0"/>
      <w:autoSpaceDE w:val="0"/>
      <w:autoSpaceDN w:val="0"/>
    </w:pPr>
  </w:style>
  <w:style w:type="paragraph" w:customStyle="1" w:styleId="6E0B07EE8FF84985970B0F0C0A67A6A8">
    <w:name w:val="6E0B07EE8FF84985970B0F0C0A67A6A8"/>
    <w:pPr>
      <w:widowControl w:val="0"/>
      <w:wordWrap w:val="0"/>
      <w:autoSpaceDE w:val="0"/>
      <w:autoSpaceDN w:val="0"/>
    </w:pPr>
  </w:style>
  <w:style w:type="paragraph" w:customStyle="1" w:styleId="a4">
    <w:name w:val="이력서 텍스트"/>
    <w:basedOn w:val="a"/>
    <w:qFormat/>
    <w:pPr>
      <w:widowControl/>
      <w:wordWrap/>
      <w:autoSpaceDE/>
      <w:autoSpaceDN/>
      <w:spacing w:before="40" w:after="40" w:line="288" w:lineRule="auto"/>
      <w:ind w:right="1440"/>
      <w:jc w:val="left"/>
    </w:pPr>
    <w:rPr>
      <w:color w:val="595959" w:themeColor="text1" w:themeTint="A6"/>
      <w:kern w:val="20"/>
      <w:szCs w:val="20"/>
    </w:rPr>
  </w:style>
  <w:style w:type="paragraph" w:customStyle="1" w:styleId="9263DA5E038242678B50E100EE5FAC1C">
    <w:name w:val="9263DA5E038242678B50E100EE5FAC1C"/>
    <w:pPr>
      <w:widowControl w:val="0"/>
      <w:wordWrap w:val="0"/>
      <w:autoSpaceDE w:val="0"/>
      <w:autoSpaceDN w:val="0"/>
    </w:pPr>
  </w:style>
  <w:style w:type="character" w:styleId="a5">
    <w:name w:val="Placeholder Text"/>
    <w:basedOn w:val="a0"/>
    <w:uiPriority w:val="99"/>
    <w:semiHidden/>
    <w:rsid w:val="005371BF"/>
    <w:rPr>
      <w:color w:val="808080"/>
    </w:rPr>
  </w:style>
  <w:style w:type="paragraph" w:customStyle="1" w:styleId="94AD95F92D7342DAB19172F148219CB6">
    <w:name w:val="94AD95F92D7342DAB19172F148219CB6"/>
    <w:pPr>
      <w:widowControl w:val="0"/>
      <w:wordWrap w:val="0"/>
      <w:autoSpaceDE w:val="0"/>
      <w:autoSpaceDN w:val="0"/>
    </w:pPr>
  </w:style>
  <w:style w:type="paragraph" w:customStyle="1" w:styleId="106A2D7EE95748149CE471DE1B3ACF1A">
    <w:name w:val="106A2D7EE95748149CE471DE1B3ACF1A"/>
    <w:pPr>
      <w:widowControl w:val="0"/>
      <w:wordWrap w:val="0"/>
      <w:autoSpaceDE w:val="0"/>
      <w:autoSpaceDN w:val="0"/>
    </w:pPr>
  </w:style>
  <w:style w:type="paragraph" w:customStyle="1" w:styleId="F0986BCA81F54AC59AD621E232D878E9">
    <w:name w:val="F0986BCA81F54AC59AD621E232D878E9"/>
    <w:pPr>
      <w:widowControl w:val="0"/>
      <w:wordWrap w:val="0"/>
      <w:autoSpaceDE w:val="0"/>
      <w:autoSpaceDN w:val="0"/>
    </w:pPr>
  </w:style>
  <w:style w:type="paragraph" w:customStyle="1" w:styleId="76BBD296225D4E3F84701EA2DF52ED3B">
    <w:name w:val="76BBD296225D4E3F84701EA2DF52ED3B"/>
    <w:pPr>
      <w:widowControl w:val="0"/>
      <w:wordWrap w:val="0"/>
      <w:autoSpaceDE w:val="0"/>
      <w:autoSpaceDN w:val="0"/>
    </w:pPr>
  </w:style>
  <w:style w:type="paragraph" w:customStyle="1" w:styleId="8A3384BE3C214702B754F0E66E1DF43F">
    <w:name w:val="8A3384BE3C214702B754F0E66E1DF43F"/>
    <w:pPr>
      <w:widowControl w:val="0"/>
      <w:wordWrap w:val="0"/>
      <w:autoSpaceDE w:val="0"/>
      <w:autoSpaceDN w:val="0"/>
    </w:pPr>
  </w:style>
  <w:style w:type="paragraph" w:customStyle="1" w:styleId="474492DFA377492381E2944830E94CC6">
    <w:name w:val="474492DFA377492381E2944830E94CC6"/>
    <w:pPr>
      <w:widowControl w:val="0"/>
      <w:wordWrap w:val="0"/>
      <w:autoSpaceDE w:val="0"/>
      <w:autoSpaceDN w:val="0"/>
    </w:pPr>
  </w:style>
  <w:style w:type="paragraph" w:customStyle="1" w:styleId="BDEBFF9F375143378C381F6D02D7E317">
    <w:name w:val="BDEBFF9F375143378C381F6D02D7E317"/>
    <w:pPr>
      <w:widowControl w:val="0"/>
      <w:wordWrap w:val="0"/>
      <w:autoSpaceDE w:val="0"/>
      <w:autoSpaceDN w:val="0"/>
    </w:pPr>
  </w:style>
  <w:style w:type="paragraph" w:customStyle="1" w:styleId="DFA01B7FA8FC4F16A6BF8B87236EFE99">
    <w:name w:val="DFA01B7FA8FC4F16A6BF8B87236EFE99"/>
    <w:pPr>
      <w:widowControl w:val="0"/>
      <w:wordWrap w:val="0"/>
      <w:autoSpaceDE w:val="0"/>
      <w:autoSpaceDN w:val="0"/>
    </w:pPr>
  </w:style>
  <w:style w:type="paragraph" w:customStyle="1" w:styleId="36EE34390EFC499183BDB662F4F85BD2">
    <w:name w:val="36EE34390EFC499183BDB662F4F85BD2"/>
    <w:pPr>
      <w:widowControl w:val="0"/>
      <w:wordWrap w:val="0"/>
      <w:autoSpaceDE w:val="0"/>
      <w:autoSpaceDN w:val="0"/>
    </w:pPr>
  </w:style>
  <w:style w:type="paragraph" w:customStyle="1" w:styleId="346CDCCFB09144A28A5CE247B32F6D52">
    <w:name w:val="346CDCCFB09144A28A5CE247B32F6D52"/>
    <w:pPr>
      <w:widowControl w:val="0"/>
      <w:wordWrap w:val="0"/>
      <w:autoSpaceDE w:val="0"/>
      <w:autoSpaceDN w:val="0"/>
    </w:pPr>
  </w:style>
  <w:style w:type="paragraph" w:customStyle="1" w:styleId="B1A762417F5043B98A57E43E1136BC14">
    <w:name w:val="B1A762417F5043B98A57E43E1136BC14"/>
    <w:pPr>
      <w:widowControl w:val="0"/>
      <w:wordWrap w:val="0"/>
      <w:autoSpaceDE w:val="0"/>
      <w:autoSpaceDN w:val="0"/>
    </w:pPr>
  </w:style>
  <w:style w:type="paragraph" w:customStyle="1" w:styleId="22ACFF527E804675BCF0D7736DCC7D72">
    <w:name w:val="22ACFF527E804675BCF0D7736DCC7D72"/>
    <w:pPr>
      <w:widowControl w:val="0"/>
      <w:wordWrap w:val="0"/>
      <w:autoSpaceDE w:val="0"/>
      <w:autoSpaceDN w:val="0"/>
    </w:pPr>
  </w:style>
  <w:style w:type="paragraph" w:customStyle="1" w:styleId="A527848C4AE34D01A1536AF56917D0FC">
    <w:name w:val="A527848C4AE34D01A1536AF56917D0FC"/>
    <w:pPr>
      <w:widowControl w:val="0"/>
      <w:wordWrap w:val="0"/>
      <w:autoSpaceDE w:val="0"/>
      <w:autoSpaceDN w:val="0"/>
    </w:pPr>
  </w:style>
  <w:style w:type="paragraph" w:customStyle="1" w:styleId="8454934DDEC144DDBE9256445155D0A1">
    <w:name w:val="8454934DDEC144DDBE9256445155D0A1"/>
    <w:rsid w:val="005371BF"/>
    <w:pPr>
      <w:widowControl w:val="0"/>
      <w:wordWrap w:val="0"/>
      <w:autoSpaceDE w:val="0"/>
      <w:autoSpaceDN w:val="0"/>
    </w:pPr>
  </w:style>
  <w:style w:type="paragraph" w:customStyle="1" w:styleId="19AD88F59D4D4B28BFAB63A1CC404F7D">
    <w:name w:val="19AD88F59D4D4B28BFAB63A1CC404F7D"/>
    <w:rsid w:val="005371BF"/>
    <w:pPr>
      <w:widowControl w:val="0"/>
      <w:wordWrap w:val="0"/>
      <w:autoSpaceDE w:val="0"/>
      <w:autoSpaceDN w:val="0"/>
    </w:pPr>
  </w:style>
  <w:style w:type="paragraph" w:customStyle="1" w:styleId="FF5C1F8C78204DF69C7188B371DC4F0E">
    <w:name w:val="FF5C1F8C78204DF69C7188B371DC4F0E"/>
    <w:rsid w:val="005371BF"/>
    <w:pPr>
      <w:widowControl w:val="0"/>
      <w:wordWrap w:val="0"/>
      <w:autoSpaceDE w:val="0"/>
      <w:autoSpaceDN w:val="0"/>
    </w:pPr>
  </w:style>
  <w:style w:type="paragraph" w:customStyle="1" w:styleId="BD990643E25E4D56AA82EF8EAE60E8EC">
    <w:name w:val="BD990643E25E4D56AA82EF8EAE60E8EC"/>
    <w:rsid w:val="005371BF"/>
    <w:pPr>
      <w:widowControl w:val="0"/>
      <w:wordWrap w:val="0"/>
      <w:autoSpaceDE w:val="0"/>
      <w:autoSpaceDN w:val="0"/>
    </w:pPr>
  </w:style>
  <w:style w:type="paragraph" w:customStyle="1" w:styleId="3CFE2B1B470E427CA4B4B5713D67D062">
    <w:name w:val="3CFE2B1B470E427CA4B4B5713D67D062"/>
    <w:rsid w:val="005371BF"/>
    <w:pPr>
      <w:widowControl w:val="0"/>
      <w:wordWrap w:val="0"/>
      <w:autoSpaceDE w:val="0"/>
      <w:autoSpaceDN w:val="0"/>
    </w:pPr>
  </w:style>
  <w:style w:type="paragraph" w:customStyle="1" w:styleId="573A37FCCEC343278BC38A2950FF60A1">
    <w:name w:val="573A37FCCEC343278BC38A2950FF60A1"/>
    <w:rsid w:val="005371BF"/>
    <w:pPr>
      <w:widowControl w:val="0"/>
      <w:wordWrap w:val="0"/>
      <w:autoSpaceDE w:val="0"/>
      <w:autoSpaceDN w:val="0"/>
    </w:pPr>
  </w:style>
  <w:style w:type="paragraph" w:customStyle="1" w:styleId="7E751FE62A7044B8A09F372E078D927B">
    <w:name w:val="7E751FE62A7044B8A09F372E078D927B"/>
    <w:rsid w:val="005371BF"/>
    <w:pPr>
      <w:widowControl w:val="0"/>
      <w:wordWrap w:val="0"/>
      <w:autoSpaceDE w:val="0"/>
      <w:autoSpaceDN w:val="0"/>
    </w:pPr>
  </w:style>
  <w:style w:type="paragraph" w:customStyle="1" w:styleId="90C2DE8867CE4724AFE6E7B6B0E55AE9">
    <w:name w:val="90C2DE8867CE4724AFE6E7B6B0E55AE9"/>
    <w:rsid w:val="005371BF"/>
    <w:pPr>
      <w:widowControl w:val="0"/>
      <w:wordWrap w:val="0"/>
      <w:autoSpaceDE w:val="0"/>
      <w:autoSpaceDN w:val="0"/>
    </w:pPr>
  </w:style>
  <w:style w:type="paragraph" w:customStyle="1" w:styleId="4DB21A4098C54CBC9E5E48E6D30A969E">
    <w:name w:val="4DB21A4098C54CBC9E5E48E6D30A969E"/>
    <w:rsid w:val="005371BF"/>
    <w:pPr>
      <w:widowControl w:val="0"/>
      <w:wordWrap w:val="0"/>
      <w:autoSpaceDE w:val="0"/>
      <w:autoSpaceDN w:val="0"/>
    </w:pPr>
  </w:style>
  <w:style w:type="paragraph" w:customStyle="1" w:styleId="C7B2BD44FAC04927A60C9D94E08C50FD">
    <w:name w:val="C7B2BD44FAC04927A60C9D94E08C50FD"/>
    <w:rsid w:val="005371BF"/>
    <w:pPr>
      <w:widowControl w:val="0"/>
      <w:wordWrap w:val="0"/>
      <w:autoSpaceDE w:val="0"/>
      <w:autoSpaceDN w:val="0"/>
    </w:pPr>
  </w:style>
  <w:style w:type="paragraph" w:customStyle="1" w:styleId="7D1E8DB787954479A842ACEE28F75E93">
    <w:name w:val="7D1E8DB787954479A842ACEE28F75E93"/>
    <w:rsid w:val="005371BF"/>
    <w:pPr>
      <w:widowControl w:val="0"/>
      <w:wordWrap w:val="0"/>
      <w:autoSpaceDE w:val="0"/>
      <w:autoSpaceDN w:val="0"/>
    </w:pPr>
  </w:style>
  <w:style w:type="paragraph" w:customStyle="1" w:styleId="830C62CFC0F04E5AB6153D5A70BA02BA">
    <w:name w:val="830C62CFC0F04E5AB6153D5A70BA02BA"/>
    <w:rsid w:val="005371BF"/>
    <w:pPr>
      <w:widowControl w:val="0"/>
      <w:wordWrap w:val="0"/>
      <w:autoSpaceDE w:val="0"/>
      <w:autoSpaceDN w:val="0"/>
    </w:pPr>
  </w:style>
  <w:style w:type="paragraph" w:customStyle="1" w:styleId="1872A088B08D441CB51F91B7758931DE">
    <w:name w:val="1872A088B08D441CB51F91B7758931DE"/>
    <w:rsid w:val="005371BF"/>
    <w:pPr>
      <w:widowControl w:val="0"/>
      <w:wordWrap w:val="0"/>
      <w:autoSpaceDE w:val="0"/>
      <w:autoSpaceDN w:val="0"/>
    </w:pPr>
  </w:style>
  <w:style w:type="paragraph" w:customStyle="1" w:styleId="406AD01F3A48411CAE87B4DFC62FC96D">
    <w:name w:val="406AD01F3A48411CAE87B4DFC62FC96D"/>
    <w:rsid w:val="005371BF"/>
    <w:pPr>
      <w:widowControl w:val="0"/>
      <w:wordWrap w:val="0"/>
      <w:autoSpaceDE w:val="0"/>
      <w:autoSpaceDN w:val="0"/>
    </w:pPr>
  </w:style>
  <w:style w:type="paragraph" w:customStyle="1" w:styleId="F6E8895EC908457F835F715341A9E5F5">
    <w:name w:val="F6E8895EC908457F835F715341A9E5F5"/>
    <w:rsid w:val="005371B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경기도 수원시팔달구 인계동 1125 6-8 삼성SW멤버십</CompanyAddress>
  <CompanyPhone>010-2625-3577</CompanyPhone>
  <CompanyFax/>
  <CompanyEmail>Hwan7287@gmail.com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8EDD8-A15B-40A8-B5D3-57870085E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이력서(기본적인 디자인)</Template>
  <TotalTime>42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CHOIHWANJONG</dc:creator>
  <cp:keywords>만 25세(1990년 08월 31일/남)</cp:keywords>
  <cp:lastModifiedBy>CHOIHWANJONG</cp:lastModifiedBy>
  <cp:revision>1</cp:revision>
  <dcterms:created xsi:type="dcterms:W3CDTF">2015-11-09T18:43:00Z</dcterms:created>
  <dcterms:modified xsi:type="dcterms:W3CDTF">2015-11-09T19:28:00Z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